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2C1" w:rsidRDefault="00654CC3" w:rsidP="00654CC3">
      <w:pPr>
        <w:pStyle w:val="1"/>
      </w:pPr>
      <w:r>
        <w:t>Сбор и анализ требований</w:t>
      </w:r>
    </w:p>
    <w:p w:rsidR="00A958ED" w:rsidRDefault="00654CC3" w:rsidP="00A958ED">
      <w:pPr>
        <w:pStyle w:val="2"/>
      </w:pPr>
      <w:r>
        <w:t>Назначение и область применения:</w:t>
      </w:r>
    </w:p>
    <w:p w:rsidR="005D54E2" w:rsidRPr="005D54E2" w:rsidRDefault="00A958ED" w:rsidP="005D54E2">
      <w:pPr>
        <w:pStyle w:val="a3"/>
      </w:pPr>
      <w:r>
        <w:t>Разрабатываем</w:t>
      </w:r>
      <w:r w:rsidR="000A6376">
        <w:t>ое мобильное</w:t>
      </w:r>
      <w:r>
        <w:t xml:space="preserve"> </w:t>
      </w:r>
      <w:r w:rsidR="000A6376">
        <w:t>приложение</w:t>
      </w:r>
      <w:r>
        <w:t xml:space="preserve"> предназначен</w:t>
      </w:r>
      <w:r w:rsidR="000A6376">
        <w:t>о</w:t>
      </w:r>
      <w:r>
        <w:t xml:space="preserve"> для а</w:t>
      </w:r>
      <w:r w:rsidRPr="00A958ED">
        <w:t>втоматизаци</w:t>
      </w:r>
      <w:r>
        <w:t>и</w:t>
      </w:r>
      <w:r w:rsidRPr="00A958ED">
        <w:t xml:space="preserve"> и упрощение процесса планирования и отслеживания тренировок, контроля физической активности и прогресса пользователя, что повышает эффективность занятий и мотивирует к достижению целей в фитнесе.</w:t>
      </w:r>
      <w:r>
        <w:t xml:space="preserve"> </w:t>
      </w:r>
      <w:r w:rsidR="005D54E2">
        <w:t xml:space="preserve">ПО применимо </w:t>
      </w:r>
      <w:r w:rsidR="005D54E2" w:rsidRPr="00A958ED">
        <w:rPr>
          <w:color w:val="202124"/>
          <w:szCs w:val="28"/>
          <w:shd w:val="clear" w:color="auto" w:fill="FFFFFF"/>
        </w:rPr>
        <w:t>для использования в сфере фитнеса и ЗОЖ, например, в тренажерных залов или индивидуальных тренировок</w:t>
      </w:r>
      <w:r w:rsidR="005D54E2">
        <w:rPr>
          <w:color w:val="202124"/>
          <w:szCs w:val="28"/>
          <w:shd w:val="clear" w:color="auto" w:fill="FFFFFF"/>
        </w:rPr>
        <w:t>. Система предусматривает</w:t>
      </w:r>
      <w:r w:rsidR="005D54E2">
        <w:t xml:space="preserve"> </w:t>
      </w:r>
      <w:r w:rsidR="005D54E2" w:rsidRPr="005D54E2">
        <w:t xml:space="preserve">разделение прав доступа для администратора, </w:t>
      </w:r>
      <w:r w:rsidR="005D54E2">
        <w:t>тренера</w:t>
      </w:r>
      <w:r w:rsidR="005D54E2" w:rsidRPr="005D54E2">
        <w:t xml:space="preserve">, </w:t>
      </w:r>
      <w:r w:rsidR="005D54E2" w:rsidRPr="005D54E2">
        <w:t>авторизованного и неавторизованного пользователя.</w:t>
      </w:r>
    </w:p>
    <w:p w:rsidR="005D54E2" w:rsidRDefault="005D54E2" w:rsidP="005D54E2">
      <w:pPr>
        <w:pStyle w:val="2"/>
      </w:pPr>
      <w:r>
        <w:t>Постановка задачи</w:t>
      </w:r>
    </w:p>
    <w:p w:rsidR="005D54E2" w:rsidRDefault="00DA5B1D" w:rsidP="005D54E2">
      <w:pPr>
        <w:pStyle w:val="a3"/>
      </w:pPr>
      <w:r>
        <w:t>Необходимо разработать</w:t>
      </w:r>
      <w:r w:rsidR="000A6376">
        <w:t xml:space="preserve"> мобильное приложение</w:t>
      </w:r>
      <w:r w:rsidRPr="00DA5B1D">
        <w:t xml:space="preserve">, </w:t>
      </w:r>
      <w:r>
        <w:t>которое реализует следующую функциональность</w:t>
      </w:r>
      <w:r w:rsidRPr="00DA5B1D">
        <w:t>:</w:t>
      </w:r>
    </w:p>
    <w:p w:rsidR="00DA5B1D" w:rsidRDefault="00DA5B1D" w:rsidP="00DA5B1D">
      <w:pPr>
        <w:pStyle w:val="a1"/>
      </w:pPr>
      <w:r>
        <w:t>авторизация;</w:t>
      </w:r>
    </w:p>
    <w:p w:rsidR="00DA5B1D" w:rsidRDefault="00DA5B1D" w:rsidP="00DA5B1D">
      <w:pPr>
        <w:pStyle w:val="a1"/>
      </w:pPr>
      <w:r>
        <w:t>регистрация</w:t>
      </w:r>
      <w:r>
        <w:rPr>
          <w:lang w:val="en-US"/>
        </w:rPr>
        <w:t>;</w:t>
      </w:r>
    </w:p>
    <w:p w:rsidR="00DA5B1D" w:rsidRPr="00DA5B1D" w:rsidRDefault="00DA5B1D" w:rsidP="00527363">
      <w:pPr>
        <w:pStyle w:val="a1"/>
      </w:pPr>
      <w:r>
        <w:t>просмотр</w:t>
      </w:r>
      <w:r w:rsidR="00527363">
        <w:t xml:space="preserve">, </w:t>
      </w:r>
      <w:r w:rsidR="00527363">
        <w:t>создание</w:t>
      </w:r>
      <w:r w:rsidR="00527363">
        <w:t xml:space="preserve"> и </w:t>
      </w:r>
      <w:r w:rsidR="00527363">
        <w:t>редактирование</w:t>
      </w:r>
      <w:r>
        <w:t xml:space="preserve"> </w:t>
      </w:r>
      <w:r>
        <w:t>плана тренировок</w:t>
      </w:r>
      <w:r w:rsidRPr="00527363">
        <w:t>;</w:t>
      </w:r>
    </w:p>
    <w:p w:rsidR="00DA5B1D" w:rsidRDefault="00DA5B1D" w:rsidP="00527363">
      <w:pPr>
        <w:pStyle w:val="a1"/>
      </w:pPr>
      <w:r>
        <w:t>просмотр</w:t>
      </w:r>
      <w:r w:rsidR="00527363">
        <w:t>,</w:t>
      </w:r>
      <w:r>
        <w:t xml:space="preserve"> </w:t>
      </w:r>
      <w:r w:rsidR="00527363">
        <w:t xml:space="preserve">создание </w:t>
      </w:r>
      <w:r>
        <w:t>данных о блюде</w:t>
      </w:r>
      <w:r w:rsidRPr="00527363">
        <w:t>;</w:t>
      </w:r>
    </w:p>
    <w:p w:rsidR="00527363" w:rsidRPr="004429A1" w:rsidRDefault="00527363" w:rsidP="00527363">
      <w:pPr>
        <w:pStyle w:val="a1"/>
      </w:pPr>
      <w:r>
        <w:t>э</w:t>
      </w:r>
      <w:r>
        <w:t xml:space="preserve">кспорт данных </w:t>
      </w:r>
      <w:r>
        <w:t xml:space="preserve">об пользователе </w:t>
      </w:r>
      <w:r>
        <w:t xml:space="preserve">в формате </w:t>
      </w:r>
      <w:proofErr w:type="gramStart"/>
      <w:r w:rsidRPr="004429A1">
        <w:t>*.</w:t>
      </w:r>
      <w:proofErr w:type="spellStart"/>
      <w:r>
        <w:rPr>
          <w:lang w:val="en-US"/>
        </w:rPr>
        <w:t>json</w:t>
      </w:r>
      <w:proofErr w:type="spellEnd"/>
      <w:proofErr w:type="gramEnd"/>
      <w:r w:rsidRPr="00527363">
        <w:t>;</w:t>
      </w:r>
    </w:p>
    <w:p w:rsidR="00527363" w:rsidRPr="00527363" w:rsidRDefault="00527363" w:rsidP="00527363">
      <w:pPr>
        <w:pStyle w:val="a1"/>
      </w:pPr>
      <w:r>
        <w:t>фильтрация и сортировка упражнений</w:t>
      </w:r>
      <w:r>
        <w:rPr>
          <w:lang w:val="en-US"/>
        </w:rPr>
        <w:t>;</w:t>
      </w:r>
    </w:p>
    <w:p w:rsidR="00527363" w:rsidRPr="00527363" w:rsidRDefault="00527363" w:rsidP="00527363">
      <w:pPr>
        <w:pStyle w:val="a1"/>
      </w:pPr>
      <w:r>
        <w:t>д</w:t>
      </w:r>
      <w:r>
        <w:t>обавление</w:t>
      </w:r>
      <w:r w:rsidRPr="00527363">
        <w:t xml:space="preserve">, </w:t>
      </w:r>
      <w:r>
        <w:t>р</w:t>
      </w:r>
      <w:r>
        <w:t>едактирование</w:t>
      </w:r>
      <w:r w:rsidRPr="00527363">
        <w:t xml:space="preserve">, </w:t>
      </w:r>
      <w:r>
        <w:t>у</w:t>
      </w:r>
      <w:r>
        <w:t>даление цели для достижения</w:t>
      </w:r>
      <w:r w:rsidRPr="00527363">
        <w:t>;</w:t>
      </w:r>
    </w:p>
    <w:p w:rsidR="00527363" w:rsidRDefault="00527363" w:rsidP="001A74D9">
      <w:pPr>
        <w:pStyle w:val="a1"/>
      </w:pPr>
      <w:r>
        <w:t>просмотр и изменение данных о пользователе</w:t>
      </w:r>
      <w:r w:rsidR="001A74D9">
        <w:t>.</w:t>
      </w:r>
      <w:r w:rsidR="001A74D9">
        <w:tab/>
      </w:r>
    </w:p>
    <w:p w:rsidR="001A74D9" w:rsidRDefault="001A74D9" w:rsidP="001A74D9">
      <w:pPr>
        <w:pStyle w:val="a3"/>
      </w:pPr>
      <w:r>
        <w:t xml:space="preserve">Интерфейс должен быть интуитивно понятен для пользователя с базовыми компьютерными навыками. В целях безопасности в приложении необходимо проходить обязательную авторизацию перед использованием приложения. При открытии </w:t>
      </w:r>
      <w:r>
        <w:t>мобильное приложение</w:t>
      </w:r>
      <w:r>
        <w:t xml:space="preserve"> отобразиться страница авторизации, после авторизации определиться роль пользователя.</w:t>
      </w:r>
    </w:p>
    <w:p w:rsidR="001A74D9" w:rsidRDefault="001A74D9" w:rsidP="001A74D9">
      <w:pPr>
        <w:pStyle w:val="a1"/>
        <w:numPr>
          <w:ilvl w:val="0"/>
          <w:numId w:val="0"/>
        </w:numPr>
        <w:ind w:left="709"/>
      </w:pPr>
    </w:p>
    <w:p w:rsidR="001A74D9" w:rsidRDefault="001A74D9" w:rsidP="001A74D9">
      <w:pPr>
        <w:pStyle w:val="a1"/>
        <w:numPr>
          <w:ilvl w:val="0"/>
          <w:numId w:val="0"/>
        </w:numPr>
        <w:ind w:left="709"/>
      </w:pPr>
      <w:bookmarkStart w:id="0" w:name="_GoBack"/>
      <w:bookmarkEnd w:id="0"/>
    </w:p>
    <w:p w:rsidR="001A74D9" w:rsidRDefault="001A74D9" w:rsidP="001A74D9">
      <w:pPr>
        <w:pStyle w:val="a1"/>
        <w:numPr>
          <w:ilvl w:val="0"/>
          <w:numId w:val="0"/>
        </w:numPr>
        <w:ind w:left="709"/>
      </w:pPr>
    </w:p>
    <w:p w:rsidR="001A74D9" w:rsidRDefault="001A74D9" w:rsidP="001A74D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Диаграмма вариантов использования</w:t>
      </w:r>
    </w:p>
    <w:p w:rsidR="00654CC3" w:rsidRPr="00A958ED" w:rsidRDefault="00654CC3" w:rsidP="00A958ED">
      <w:pPr>
        <w:pStyle w:val="a3"/>
        <w:rPr>
          <w:szCs w:val="32"/>
        </w:rPr>
      </w:pPr>
    </w:p>
    <w:sectPr w:rsidR="00654CC3" w:rsidRPr="00A958ED" w:rsidSect="007B1296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3F4" w:rsidRDefault="002353F4" w:rsidP="007B1296">
      <w:r>
        <w:separator/>
      </w:r>
    </w:p>
  </w:endnote>
  <w:endnote w:type="continuationSeparator" w:id="0">
    <w:p w:rsidR="002353F4" w:rsidRDefault="002353F4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3229897"/>
      <w:docPartObj>
        <w:docPartGallery w:val="Page Numbers (Bottom of Page)"/>
        <w:docPartUnique/>
      </w:docPartObj>
    </w:sdtPr>
    <w:sdtEndPr/>
    <w:sdtContent>
      <w:p w:rsidR="007B1296" w:rsidRDefault="007B1296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4D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3F4" w:rsidRDefault="002353F4" w:rsidP="007B1296">
      <w:r>
        <w:separator/>
      </w:r>
    </w:p>
  </w:footnote>
  <w:footnote w:type="continuationSeparator" w:id="0">
    <w:p w:rsidR="002353F4" w:rsidRDefault="002353F4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7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C3"/>
    <w:rsid w:val="00006D8A"/>
    <w:rsid w:val="00022EAD"/>
    <w:rsid w:val="00046A82"/>
    <w:rsid w:val="000547B5"/>
    <w:rsid w:val="00070444"/>
    <w:rsid w:val="00071534"/>
    <w:rsid w:val="00084431"/>
    <w:rsid w:val="000A6376"/>
    <w:rsid w:val="000B2040"/>
    <w:rsid w:val="000C03D0"/>
    <w:rsid w:val="00122DF6"/>
    <w:rsid w:val="00126FE5"/>
    <w:rsid w:val="00135AB1"/>
    <w:rsid w:val="00154AC6"/>
    <w:rsid w:val="00157D07"/>
    <w:rsid w:val="0018210A"/>
    <w:rsid w:val="00197EED"/>
    <w:rsid w:val="001A74D9"/>
    <w:rsid w:val="001B17C1"/>
    <w:rsid w:val="001B5082"/>
    <w:rsid w:val="001B5A61"/>
    <w:rsid w:val="002037EC"/>
    <w:rsid w:val="0022213E"/>
    <w:rsid w:val="0022470A"/>
    <w:rsid w:val="00230654"/>
    <w:rsid w:val="00234EB9"/>
    <w:rsid w:val="002353F4"/>
    <w:rsid w:val="00244503"/>
    <w:rsid w:val="00267E9D"/>
    <w:rsid w:val="0029075A"/>
    <w:rsid w:val="0029217B"/>
    <w:rsid w:val="002D5F2F"/>
    <w:rsid w:val="002E1075"/>
    <w:rsid w:val="002F1F23"/>
    <w:rsid w:val="00313BD4"/>
    <w:rsid w:val="003140F3"/>
    <w:rsid w:val="00333DDD"/>
    <w:rsid w:val="00350DEC"/>
    <w:rsid w:val="003616AA"/>
    <w:rsid w:val="00362590"/>
    <w:rsid w:val="00390F2E"/>
    <w:rsid w:val="003A40F8"/>
    <w:rsid w:val="003A6D6C"/>
    <w:rsid w:val="003F696A"/>
    <w:rsid w:val="00446D2F"/>
    <w:rsid w:val="00473C53"/>
    <w:rsid w:val="00485388"/>
    <w:rsid w:val="004D1C92"/>
    <w:rsid w:val="004D1D4C"/>
    <w:rsid w:val="004D2CE9"/>
    <w:rsid w:val="00527363"/>
    <w:rsid w:val="00540F99"/>
    <w:rsid w:val="00547AB8"/>
    <w:rsid w:val="005728C6"/>
    <w:rsid w:val="005842D8"/>
    <w:rsid w:val="005976D6"/>
    <w:rsid w:val="005C6335"/>
    <w:rsid w:val="005D0FDF"/>
    <w:rsid w:val="005D10F9"/>
    <w:rsid w:val="005D54E2"/>
    <w:rsid w:val="00654CC3"/>
    <w:rsid w:val="00670A29"/>
    <w:rsid w:val="00682EC2"/>
    <w:rsid w:val="00685504"/>
    <w:rsid w:val="006947D9"/>
    <w:rsid w:val="006B2E38"/>
    <w:rsid w:val="006D0C39"/>
    <w:rsid w:val="00701393"/>
    <w:rsid w:val="00711564"/>
    <w:rsid w:val="00715B4C"/>
    <w:rsid w:val="00775943"/>
    <w:rsid w:val="007B1296"/>
    <w:rsid w:val="007B43F3"/>
    <w:rsid w:val="00800364"/>
    <w:rsid w:val="00810637"/>
    <w:rsid w:val="008156AB"/>
    <w:rsid w:val="0083534A"/>
    <w:rsid w:val="0084608B"/>
    <w:rsid w:val="008532F7"/>
    <w:rsid w:val="00871F21"/>
    <w:rsid w:val="008900FC"/>
    <w:rsid w:val="00891E1F"/>
    <w:rsid w:val="008976F7"/>
    <w:rsid w:val="008A3D99"/>
    <w:rsid w:val="008A7779"/>
    <w:rsid w:val="008C6246"/>
    <w:rsid w:val="00907A2C"/>
    <w:rsid w:val="009171D5"/>
    <w:rsid w:val="00927D29"/>
    <w:rsid w:val="009422C4"/>
    <w:rsid w:val="009500FD"/>
    <w:rsid w:val="009532B6"/>
    <w:rsid w:val="009A5998"/>
    <w:rsid w:val="009C61C2"/>
    <w:rsid w:val="00A15409"/>
    <w:rsid w:val="00A23795"/>
    <w:rsid w:val="00A35137"/>
    <w:rsid w:val="00A57474"/>
    <w:rsid w:val="00A958ED"/>
    <w:rsid w:val="00A9702A"/>
    <w:rsid w:val="00B1423E"/>
    <w:rsid w:val="00B44A6D"/>
    <w:rsid w:val="00B64EC5"/>
    <w:rsid w:val="00B73778"/>
    <w:rsid w:val="00BB22C1"/>
    <w:rsid w:val="00BE2E89"/>
    <w:rsid w:val="00C02CA6"/>
    <w:rsid w:val="00C706EA"/>
    <w:rsid w:val="00C871DC"/>
    <w:rsid w:val="00C934F9"/>
    <w:rsid w:val="00CA55AD"/>
    <w:rsid w:val="00CB5F04"/>
    <w:rsid w:val="00CC3301"/>
    <w:rsid w:val="00CE3B5E"/>
    <w:rsid w:val="00CE58C3"/>
    <w:rsid w:val="00D160AE"/>
    <w:rsid w:val="00D51EAF"/>
    <w:rsid w:val="00D56F33"/>
    <w:rsid w:val="00D96D59"/>
    <w:rsid w:val="00DA5B1D"/>
    <w:rsid w:val="00DD2D10"/>
    <w:rsid w:val="00DD2E9E"/>
    <w:rsid w:val="00E46B85"/>
    <w:rsid w:val="00E86806"/>
    <w:rsid w:val="00E93448"/>
    <w:rsid w:val="00ED2643"/>
    <w:rsid w:val="00EE2660"/>
    <w:rsid w:val="00F116CE"/>
    <w:rsid w:val="00F31BF1"/>
    <w:rsid w:val="00F359E2"/>
    <w:rsid w:val="00F4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0F86"/>
  <w15:chartTrackingRefBased/>
  <w15:docId w15:val="{99DEDA35-C9CD-4459-9659-804A0E19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13BD4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uiPriority w:val="34"/>
    <w:qFormat/>
    <w:rsid w:val="00313BD4"/>
    <w:pPr>
      <w:ind w:left="720"/>
      <w:contextualSpacing/>
    </w:pPr>
  </w:style>
  <w:style w:type="character" w:styleId="ac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4"/>
    <w:link w:val="ad"/>
    <w:uiPriority w:val="30"/>
    <w:rsid w:val="00313BD4"/>
    <w:rPr>
      <w:i/>
      <w:iCs/>
      <w:color w:val="0F4761" w:themeColor="accent1" w:themeShade="BF"/>
    </w:rPr>
  </w:style>
  <w:style w:type="character" w:styleId="af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0"/>
    <w:qFormat/>
    <w:rsid w:val="00F31BF1"/>
    <w:pPr>
      <w:spacing w:line="360" w:lineRule="auto"/>
      <w:ind w:firstLine="709"/>
    </w:pPr>
  </w:style>
  <w:style w:type="character" w:customStyle="1" w:styleId="af0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1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2"/>
    <w:link w:val="af3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7B1296"/>
    <w:rPr>
      <w:rFonts w:ascii="Times New Roman" w:hAnsi="Times New Roman"/>
      <w:sz w:val="28"/>
    </w:rPr>
  </w:style>
  <w:style w:type="paragraph" w:styleId="af4">
    <w:name w:val="footer"/>
    <w:basedOn w:val="a2"/>
    <w:link w:val="af5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6"/>
    <w:qFormat/>
    <w:rsid w:val="006B2E38"/>
    <w:pPr>
      <w:numPr>
        <w:numId w:val="3"/>
      </w:numPr>
    </w:pPr>
  </w:style>
  <w:style w:type="character" w:customStyle="1" w:styleId="af6">
    <w:name w:val="Список маркированный Знак"/>
    <w:basedOn w:val="af0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7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8">
    <w:name w:val="Заголовок Содержание"/>
    <w:basedOn w:val="a7"/>
    <w:link w:val="af9"/>
    <w:qFormat/>
    <w:rsid w:val="00C02CA6"/>
  </w:style>
  <w:style w:type="character" w:customStyle="1" w:styleId="af9">
    <w:name w:val="Заголовок Содержание Знак"/>
    <w:basedOn w:val="a8"/>
    <w:link w:val="af8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a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b"/>
    <w:qFormat/>
    <w:rsid w:val="00A57474"/>
    <w:pPr>
      <w:numPr>
        <w:numId w:val="8"/>
      </w:numPr>
    </w:pPr>
  </w:style>
  <w:style w:type="character" w:customStyle="1" w:styleId="afb">
    <w:name w:val="Список буквенный Знак"/>
    <w:basedOn w:val="af0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c"/>
    <w:qFormat/>
    <w:rsid w:val="00F44D11"/>
    <w:pPr>
      <w:numPr>
        <w:numId w:val="9"/>
      </w:numPr>
    </w:pPr>
  </w:style>
  <w:style w:type="character" w:customStyle="1" w:styleId="afc">
    <w:name w:val="Список нумерованный Знак"/>
    <w:basedOn w:val="af0"/>
    <w:link w:val="a"/>
    <w:rsid w:val="00F44D11"/>
    <w:rPr>
      <w:rFonts w:ascii="Times New Roman" w:hAnsi="Times New Roman"/>
      <w:sz w:val="28"/>
    </w:rPr>
  </w:style>
  <w:style w:type="paragraph" w:customStyle="1" w:styleId="afd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e">
    <w:name w:val="Подпись рисунка"/>
    <w:basedOn w:val="a2"/>
    <w:next w:val="a3"/>
    <w:link w:val="aff"/>
    <w:qFormat/>
    <w:rsid w:val="00CB5F04"/>
    <w:pPr>
      <w:spacing w:before="642" w:after="642"/>
      <w:jc w:val="center"/>
    </w:pPr>
  </w:style>
  <w:style w:type="character" w:customStyle="1" w:styleId="aff">
    <w:name w:val="Подпись рисунка Знак"/>
    <w:basedOn w:val="a4"/>
    <w:link w:val="afe"/>
    <w:rsid w:val="00CB5F04"/>
    <w:rPr>
      <w:rFonts w:ascii="Times New Roman" w:hAnsi="Times New Roman"/>
      <w:sz w:val="28"/>
    </w:rPr>
  </w:style>
  <w:style w:type="paragraph" w:customStyle="1" w:styleId="aff0">
    <w:name w:val="Листинг"/>
    <w:basedOn w:val="a2"/>
    <w:link w:val="aff1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1">
    <w:name w:val="Листинг Знак"/>
    <w:basedOn w:val="a4"/>
    <w:link w:val="aff0"/>
    <w:rsid w:val="00D51EAF"/>
    <w:rPr>
      <w:rFonts w:ascii="Courier New" w:hAnsi="Courier New" w:cs="Courier New"/>
      <w:sz w:val="24"/>
      <w:szCs w:val="20"/>
    </w:rPr>
  </w:style>
  <w:style w:type="paragraph" w:customStyle="1" w:styleId="aff2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109-14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368D8-C353-4FD6-A628-4E6AA244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29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0109-14</dc:creator>
  <cp:keywords/>
  <dc:description/>
  <cp:lastModifiedBy>0109-14</cp:lastModifiedBy>
  <cp:revision>2</cp:revision>
  <dcterms:created xsi:type="dcterms:W3CDTF">2025-10-28T05:32:00Z</dcterms:created>
  <dcterms:modified xsi:type="dcterms:W3CDTF">2025-10-28T06:52:00Z</dcterms:modified>
</cp:coreProperties>
</file>